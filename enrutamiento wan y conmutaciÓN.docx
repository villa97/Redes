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BE" w:rsidRPr="00580A53" w:rsidRDefault="00C31EBE" w:rsidP="00C31EBE">
      <w:pPr>
        <w:pStyle w:val="Ttulo2"/>
        <w:rPr>
          <w:sz w:val="36"/>
        </w:rPr>
      </w:pPr>
      <w:r w:rsidRPr="00580A53">
        <w:rPr>
          <w:noProof/>
          <w:sz w:val="3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D555431" wp14:editId="1D8B90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2185" cy="40767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5447745285331511_W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A53">
        <w:rPr>
          <w:sz w:val="36"/>
        </w:rPr>
        <w:t>enrutamiento wan y conmutaciÓN</w:t>
      </w:r>
    </w:p>
    <w:sdt>
      <w:sdtPr>
        <w:rPr>
          <w:sz w:val="28"/>
        </w:rPr>
        <w:alias w:val="Su nombre:"/>
        <w:tag w:val="Su nombre:"/>
        <w:id w:val="773287407"/>
        <w:placeholder>
          <w:docPart w:val="D1D6AB2A638F42F193EA57A768C1BE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C31EBE" w:rsidRPr="00580A53" w:rsidRDefault="002D1AB9" w:rsidP="00D7335E">
          <w:pPr>
            <w:pStyle w:val="Firma"/>
            <w:jc w:val="center"/>
            <w:rPr>
              <w:caps/>
              <w:sz w:val="28"/>
            </w:rPr>
          </w:pPr>
          <w:r>
            <w:rPr>
              <w:sz w:val="28"/>
              <w:lang w:val="es-MX"/>
            </w:rPr>
            <w:t>Para mí como red perfecta seria la siguiente.</w:t>
          </w:r>
        </w:p>
      </w:sdtContent>
    </w:sdt>
    <w:p w:rsidR="004416AD" w:rsidRPr="00580A53" w:rsidRDefault="00D7335E" w:rsidP="00580A53">
      <w:pPr>
        <w:pStyle w:val="Sinespaciado"/>
        <w:jc w:val="center"/>
        <w:rPr>
          <w:sz w:val="28"/>
        </w:rPr>
      </w:pPr>
      <w:r w:rsidRPr="00580A53">
        <w:rPr>
          <w:sz w:val="28"/>
        </w:rPr>
        <w:t>Red Perfecta</w:t>
      </w:r>
    </w:p>
    <w:p w:rsidR="00D7335E" w:rsidRPr="00580A53" w:rsidRDefault="00D7335E" w:rsidP="00580A53">
      <w:pPr>
        <w:pStyle w:val="Sinespaciado"/>
        <w:jc w:val="center"/>
        <w:rPr>
          <w:sz w:val="28"/>
        </w:rPr>
      </w:pPr>
      <w:r w:rsidRPr="00580A53">
        <w:rPr>
          <w:sz w:val="28"/>
        </w:rPr>
        <w:t>Mtra: Guzman Benavides Krishna Neith</w:t>
      </w:r>
    </w:p>
    <w:p w:rsidR="00D7335E" w:rsidRPr="00580A53" w:rsidRDefault="00D7335E" w:rsidP="00580A53">
      <w:pPr>
        <w:pStyle w:val="Sinespaciado"/>
        <w:jc w:val="center"/>
        <w:rPr>
          <w:sz w:val="28"/>
        </w:rPr>
      </w:pPr>
    </w:p>
    <w:p w:rsidR="00D7335E" w:rsidRPr="00580A53" w:rsidRDefault="00D7335E" w:rsidP="00580A53">
      <w:pPr>
        <w:pStyle w:val="Sinespaciado"/>
        <w:jc w:val="center"/>
        <w:rPr>
          <w:sz w:val="28"/>
        </w:rPr>
      </w:pPr>
      <w:r w:rsidRPr="00580A53">
        <w:rPr>
          <w:sz w:val="28"/>
        </w:rPr>
        <w:t>Alumno: David Villa Cervantes</w:t>
      </w:r>
    </w:p>
    <w:p w:rsidR="00D7335E" w:rsidRPr="00580A53" w:rsidRDefault="00D7335E" w:rsidP="00580A53">
      <w:pPr>
        <w:pStyle w:val="Sinespaciado"/>
        <w:jc w:val="center"/>
        <w:rPr>
          <w:sz w:val="28"/>
        </w:rPr>
      </w:pPr>
      <w:r w:rsidRPr="00580A53">
        <w:rPr>
          <w:sz w:val="28"/>
        </w:rPr>
        <w:t>3° | 20133005</w:t>
      </w:r>
    </w:p>
    <w:p w:rsidR="00C31EBE" w:rsidRDefault="00C31EBE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580A53" w:rsidRDefault="00580A53" w:rsidP="004E4B02">
      <w:pPr>
        <w:pStyle w:val="Sinespaciado"/>
      </w:pPr>
    </w:p>
    <w:p w:rsidR="00C31EBE" w:rsidRDefault="00C31EBE" w:rsidP="004E4B02">
      <w:pPr>
        <w:pStyle w:val="Sinespaciado"/>
      </w:pPr>
    </w:p>
    <w:p w:rsidR="00C31EBE" w:rsidRDefault="00C31EBE" w:rsidP="004E4B02">
      <w:pPr>
        <w:pStyle w:val="Sinespaciado"/>
      </w:pPr>
    </w:p>
    <w:p w:rsidR="00580A53" w:rsidRPr="00580A53" w:rsidRDefault="00580A53" w:rsidP="00580A53">
      <w:pPr>
        <w:pStyle w:val="Ttulo2"/>
        <w:jc w:val="left"/>
        <w:rPr>
          <w:sz w:val="24"/>
          <w:szCs w:val="24"/>
        </w:rPr>
      </w:pPr>
      <w:bookmarkStart w:id="0" w:name="OLE_LINK1"/>
      <w:bookmarkStart w:id="1" w:name="OLE_LINK2"/>
      <w:r>
        <w:rPr>
          <w:caps w:val="0"/>
          <w:sz w:val="24"/>
          <w:szCs w:val="24"/>
        </w:rPr>
        <w:t>Introducción</w:t>
      </w:r>
    </w:p>
    <w:sdt>
      <w:sdtPr>
        <w:rPr>
          <w:sz w:val="22"/>
          <w:szCs w:val="22"/>
        </w:rPr>
        <w:alias w:val="Su nombre:"/>
        <w:tag w:val="Su nombre:"/>
        <w:id w:val="-658692437"/>
        <w:placeholder>
          <w:docPart w:val="8E0C669BAE11422A96DD78A606E5203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C31EBE" w:rsidRDefault="002D1AB9" w:rsidP="004E4B02">
          <w:pPr>
            <w:pStyle w:val="Sinespaciado"/>
            <w:rPr>
              <w:sz w:val="22"/>
              <w:szCs w:val="22"/>
            </w:rPr>
          </w:pPr>
          <w:r>
            <w:rPr>
              <w:sz w:val="22"/>
              <w:szCs w:val="22"/>
              <w:lang w:val="es-MX"/>
            </w:rPr>
            <w:t>Para mí como red perfecta seria la siguiente.</w:t>
          </w:r>
        </w:p>
      </w:sdtContent>
    </w:sdt>
    <w:bookmarkEnd w:id="1" w:displacedByCustomXml="prev"/>
    <w:bookmarkEnd w:id="0" w:displacedByCustomXml="prev"/>
    <w:p w:rsidR="004E67EB" w:rsidRDefault="004E67EB" w:rsidP="004E4B02">
      <w:pPr>
        <w:pStyle w:val="Sinespaciado"/>
        <w:rPr>
          <w:sz w:val="22"/>
          <w:szCs w:val="22"/>
        </w:rPr>
      </w:pPr>
    </w:p>
    <w:p w:rsidR="004E67EB" w:rsidRPr="00580A53" w:rsidRDefault="004E67EB" w:rsidP="004E67EB">
      <w:pPr>
        <w:pStyle w:val="Ttulo2"/>
        <w:jc w:val="left"/>
        <w:rPr>
          <w:sz w:val="24"/>
          <w:szCs w:val="24"/>
        </w:rPr>
      </w:pPr>
      <w:bookmarkStart w:id="2" w:name="OLE_LINK3"/>
      <w:bookmarkStart w:id="3" w:name="OLE_LINK4"/>
      <w:r>
        <w:rPr>
          <w:caps w:val="0"/>
          <w:sz w:val="24"/>
          <w:szCs w:val="24"/>
        </w:rPr>
        <w:t>Marco Teórico</w:t>
      </w:r>
    </w:p>
    <w:p w:rsidR="004E67EB" w:rsidRPr="004E67EB" w:rsidRDefault="004E67EB" w:rsidP="004E67EB">
      <w:pPr>
        <w:pStyle w:val="Sinespaciado"/>
        <w:rPr>
          <w:sz w:val="22"/>
          <w:szCs w:val="22"/>
        </w:rPr>
      </w:pPr>
      <w:r w:rsidRPr="004E67EB">
        <w:rPr>
          <w:sz w:val="22"/>
          <w:szCs w:val="22"/>
        </w:rPr>
        <w:t xml:space="preserve">En el </w:t>
      </w:r>
      <w:bookmarkEnd w:id="2"/>
      <w:bookmarkEnd w:id="3"/>
      <w:r w:rsidRPr="004E67EB">
        <w:rPr>
          <w:sz w:val="22"/>
          <w:szCs w:val="22"/>
        </w:rPr>
        <w:t>Modelo Jerárquico son diferentes las funciones de los switches en cada capa.</w:t>
      </w:r>
    </w:p>
    <w:p w:rsidR="004E67EB" w:rsidRPr="004E67EB" w:rsidRDefault="004E67EB" w:rsidP="009944B3">
      <w:pPr>
        <w:pStyle w:val="Sinespaciado"/>
        <w:numPr>
          <w:ilvl w:val="0"/>
          <w:numId w:val="1"/>
        </w:numPr>
        <w:rPr>
          <w:sz w:val="22"/>
          <w:szCs w:val="22"/>
        </w:rPr>
      </w:pPr>
      <w:r w:rsidRPr="004E67EB">
        <w:rPr>
          <w:sz w:val="22"/>
          <w:szCs w:val="22"/>
        </w:rPr>
        <w:t xml:space="preserve">Capa Acceso: </w:t>
      </w:r>
      <w:r w:rsidR="009944B3" w:rsidRPr="009944B3">
        <w:rPr>
          <w:sz w:val="22"/>
          <w:szCs w:val="22"/>
        </w:rPr>
        <w:t>proporciona conectividad a los usuarios</w:t>
      </w:r>
      <w:r w:rsidR="009944B3">
        <w:rPr>
          <w:sz w:val="22"/>
          <w:szCs w:val="22"/>
        </w:rPr>
        <w:t>.</w:t>
      </w:r>
    </w:p>
    <w:p w:rsidR="004E67EB" w:rsidRPr="004E67EB" w:rsidRDefault="004E67EB" w:rsidP="009944B3">
      <w:pPr>
        <w:pStyle w:val="Sinespaciado"/>
        <w:numPr>
          <w:ilvl w:val="0"/>
          <w:numId w:val="1"/>
        </w:numPr>
        <w:rPr>
          <w:sz w:val="22"/>
          <w:szCs w:val="22"/>
        </w:rPr>
      </w:pPr>
      <w:r w:rsidRPr="004E67EB">
        <w:rPr>
          <w:sz w:val="22"/>
          <w:szCs w:val="22"/>
        </w:rPr>
        <w:t xml:space="preserve">Capa Distribución: </w:t>
      </w:r>
      <w:r w:rsidR="009944B3" w:rsidRPr="009944B3">
        <w:rPr>
          <w:sz w:val="22"/>
          <w:szCs w:val="22"/>
        </w:rPr>
        <w:t>se utiliza para enviar el t</w:t>
      </w:r>
      <w:r w:rsidR="009944B3">
        <w:rPr>
          <w:sz w:val="22"/>
          <w:szCs w:val="22"/>
        </w:rPr>
        <w:t>ráfico de una red local a otra.</w:t>
      </w:r>
    </w:p>
    <w:p w:rsidR="004E67EB" w:rsidRDefault="004E67EB" w:rsidP="009944B3">
      <w:pPr>
        <w:pStyle w:val="Sinespaciado"/>
        <w:numPr>
          <w:ilvl w:val="0"/>
          <w:numId w:val="1"/>
        </w:numPr>
        <w:rPr>
          <w:sz w:val="22"/>
          <w:szCs w:val="22"/>
        </w:rPr>
      </w:pPr>
      <w:r w:rsidRPr="004E67EB">
        <w:rPr>
          <w:sz w:val="22"/>
          <w:szCs w:val="22"/>
        </w:rPr>
        <w:t xml:space="preserve">Capa Núcleo: </w:t>
      </w:r>
      <w:r w:rsidR="009944B3" w:rsidRPr="009944B3">
        <w:rPr>
          <w:sz w:val="22"/>
          <w:szCs w:val="22"/>
        </w:rPr>
        <w:t>capa troncal de alta velocidad entre las redes dispersas.</w:t>
      </w:r>
    </w:p>
    <w:p w:rsidR="004E67EB" w:rsidRDefault="004E67EB" w:rsidP="004E67EB">
      <w:pPr>
        <w:pStyle w:val="Sinespaciado"/>
        <w:rPr>
          <w:sz w:val="22"/>
          <w:szCs w:val="22"/>
        </w:rPr>
      </w:pPr>
    </w:p>
    <w:p w:rsidR="004E67EB" w:rsidRPr="004E67EB" w:rsidRDefault="004E67EB" w:rsidP="004E67EB">
      <w:pPr>
        <w:pStyle w:val="Sinespaciado"/>
        <w:rPr>
          <w:sz w:val="22"/>
          <w:szCs w:val="22"/>
        </w:rPr>
      </w:pPr>
      <w:r w:rsidRPr="004E67EB">
        <w:rPr>
          <w:sz w:val="22"/>
          <w:szCs w:val="22"/>
        </w:rPr>
        <w:t>Beneficios de una Red Jerárquica</w:t>
      </w:r>
    </w:p>
    <w:p w:rsidR="004E67EB" w:rsidRPr="004E67EB" w:rsidRDefault="004E67EB" w:rsidP="009944B3">
      <w:pPr>
        <w:pStyle w:val="Sinespaciado"/>
        <w:numPr>
          <w:ilvl w:val="0"/>
          <w:numId w:val="2"/>
        </w:numPr>
        <w:rPr>
          <w:sz w:val="22"/>
          <w:szCs w:val="22"/>
        </w:rPr>
      </w:pPr>
      <w:r w:rsidRPr="004E67EB">
        <w:rPr>
          <w:sz w:val="22"/>
          <w:szCs w:val="22"/>
        </w:rPr>
        <w:t>Escalabilidad: Facilidad para crecer y seguir manteniendo su estructura.</w:t>
      </w:r>
    </w:p>
    <w:p w:rsidR="004E67EB" w:rsidRPr="004E67EB" w:rsidRDefault="004E67EB" w:rsidP="009944B3">
      <w:pPr>
        <w:pStyle w:val="Sinespaciado"/>
        <w:numPr>
          <w:ilvl w:val="0"/>
          <w:numId w:val="2"/>
        </w:numPr>
        <w:rPr>
          <w:sz w:val="22"/>
          <w:szCs w:val="22"/>
        </w:rPr>
      </w:pPr>
      <w:r w:rsidRPr="004E67EB">
        <w:rPr>
          <w:sz w:val="22"/>
          <w:szCs w:val="22"/>
        </w:rPr>
        <w:t>Redundancia: Muy importante cuando crece una red.</w:t>
      </w:r>
    </w:p>
    <w:p w:rsidR="004E67EB" w:rsidRPr="004E67EB" w:rsidRDefault="004E67EB" w:rsidP="009944B3">
      <w:pPr>
        <w:pStyle w:val="Sinespaciado"/>
        <w:numPr>
          <w:ilvl w:val="0"/>
          <w:numId w:val="2"/>
        </w:numPr>
        <w:rPr>
          <w:sz w:val="22"/>
          <w:szCs w:val="22"/>
        </w:rPr>
      </w:pPr>
      <w:r w:rsidRPr="004E67EB">
        <w:rPr>
          <w:sz w:val="22"/>
          <w:szCs w:val="22"/>
        </w:rPr>
        <w:t>Seguridad: se mejora. Switch permite configurar seguridad de puerto.</w:t>
      </w:r>
    </w:p>
    <w:p w:rsidR="004E67EB" w:rsidRPr="004E67EB" w:rsidRDefault="004E67EB" w:rsidP="009944B3">
      <w:pPr>
        <w:pStyle w:val="Sinespaciado"/>
        <w:numPr>
          <w:ilvl w:val="0"/>
          <w:numId w:val="2"/>
        </w:numPr>
        <w:rPr>
          <w:sz w:val="22"/>
          <w:szCs w:val="22"/>
        </w:rPr>
      </w:pPr>
      <w:r w:rsidRPr="004E67EB">
        <w:rPr>
          <w:sz w:val="22"/>
          <w:szCs w:val="22"/>
        </w:rPr>
        <w:t>Rendimiento: Mejora comunicación al utilizar switches de alto rendimiento.</w:t>
      </w:r>
    </w:p>
    <w:p w:rsidR="004E67EB" w:rsidRPr="004E67EB" w:rsidRDefault="004E67EB" w:rsidP="009944B3">
      <w:pPr>
        <w:pStyle w:val="Sinespaciado"/>
        <w:numPr>
          <w:ilvl w:val="0"/>
          <w:numId w:val="2"/>
        </w:numPr>
        <w:rPr>
          <w:sz w:val="22"/>
          <w:szCs w:val="22"/>
        </w:rPr>
      </w:pPr>
      <w:r w:rsidRPr="004E67EB">
        <w:rPr>
          <w:sz w:val="22"/>
          <w:szCs w:val="22"/>
        </w:rPr>
        <w:t>Fácil Administración: Se puede copiar configuración de switches.</w:t>
      </w:r>
    </w:p>
    <w:p w:rsidR="004E67EB" w:rsidRDefault="004E67EB" w:rsidP="009944B3">
      <w:pPr>
        <w:pStyle w:val="Sinespaciado"/>
        <w:numPr>
          <w:ilvl w:val="0"/>
          <w:numId w:val="2"/>
        </w:numPr>
        <w:rPr>
          <w:sz w:val="22"/>
          <w:szCs w:val="22"/>
        </w:rPr>
      </w:pPr>
      <w:r w:rsidRPr="004E67EB">
        <w:rPr>
          <w:sz w:val="22"/>
          <w:szCs w:val="22"/>
        </w:rPr>
        <w:t>Fácil M</w:t>
      </w:r>
      <w:r>
        <w:rPr>
          <w:sz w:val="22"/>
          <w:szCs w:val="22"/>
        </w:rPr>
        <w:t>antenimiento por el modularidad</w:t>
      </w:r>
      <w:r w:rsidRPr="004E67EB">
        <w:rPr>
          <w:sz w:val="22"/>
          <w:szCs w:val="22"/>
        </w:rPr>
        <w:t>, al escalar(crecer) la red.</w:t>
      </w:r>
    </w:p>
    <w:p w:rsidR="009944B3" w:rsidRDefault="009944B3" w:rsidP="009944B3">
      <w:pPr>
        <w:pStyle w:val="Sinespaciado"/>
        <w:rPr>
          <w:sz w:val="22"/>
          <w:szCs w:val="22"/>
        </w:rPr>
      </w:pPr>
    </w:p>
    <w:p w:rsidR="002D1AB9" w:rsidRDefault="009944B3" w:rsidP="002D1AB9">
      <w:pPr>
        <w:pStyle w:val="Ttulo2"/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>Desarrollo</w:t>
      </w:r>
    </w:p>
    <w:p w:rsidR="009944B3" w:rsidRPr="002D1AB9" w:rsidRDefault="009944B3" w:rsidP="002D1AB9">
      <w:pPr>
        <w:pStyle w:val="Ttulo2"/>
        <w:rPr>
          <w:sz w:val="24"/>
          <w:szCs w:val="24"/>
        </w:rPr>
      </w:pPr>
      <w:r>
        <w:rPr>
          <w:sz w:val="22"/>
          <w:szCs w:val="22"/>
        </w:rPr>
        <w:t xml:space="preserve">Switches capa </w:t>
      </w:r>
      <w:r w:rsidR="00BF68F6">
        <w:rPr>
          <w:sz w:val="22"/>
          <w:szCs w:val="22"/>
        </w:rPr>
        <w:t>N</w:t>
      </w:r>
      <w:r>
        <w:rPr>
          <w:sz w:val="22"/>
          <w:szCs w:val="22"/>
        </w:rPr>
        <w:t>úcleo.</w:t>
      </w:r>
    </w:p>
    <w:p w:rsidR="00A55207" w:rsidRDefault="00A55207" w:rsidP="009944B3">
      <w:pPr>
        <w:pStyle w:val="Sinespaciado"/>
        <w:rPr>
          <w:sz w:val="22"/>
          <w:szCs w:val="22"/>
        </w:rPr>
      </w:pPr>
    </w:p>
    <w:p w:rsidR="00AB546C" w:rsidRDefault="00BF68F6" w:rsidP="009944B3">
      <w:pPr>
        <w:pStyle w:val="Sinespaciado"/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3455705C" wp14:editId="4CC43836">
            <wp:simplePos x="0" y="0"/>
            <wp:positionH relativeFrom="column">
              <wp:posOffset>3373755</wp:posOffset>
            </wp:positionH>
            <wp:positionV relativeFrom="paragraph">
              <wp:posOffset>24765</wp:posOffset>
            </wp:positionV>
            <wp:extent cx="2943225" cy="1962150"/>
            <wp:effectExtent l="0" t="0" r="0" b="0"/>
            <wp:wrapThrough wrapText="bothSides">
              <wp:wrapPolygon edited="0">
                <wp:start x="14540" y="6082"/>
                <wp:lineTo x="3775" y="6501"/>
                <wp:lineTo x="1678" y="7130"/>
                <wp:lineTo x="1678" y="19922"/>
                <wp:lineTo x="19573" y="19922"/>
                <wp:lineTo x="19713" y="8388"/>
                <wp:lineTo x="19293" y="7340"/>
                <wp:lineTo x="18035" y="6082"/>
                <wp:lineTo x="14540" y="6082"/>
              </wp:wrapPolygon>
            </wp:wrapThrough>
            <wp:docPr id="15" name="Imagen 15" descr="Interruptores de la serie Cisco Nexus 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ruptores de la serie Cisco Nexus 7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07">
        <w:rPr>
          <w:sz w:val="22"/>
          <w:szCs w:val="22"/>
        </w:rPr>
        <w:t>(CISCO)</w:t>
      </w:r>
    </w:p>
    <w:p w:rsidR="00BF68F6" w:rsidRDefault="00BF68F6" w:rsidP="009944B3">
      <w:pPr>
        <w:pStyle w:val="Sinespaciado"/>
        <w:rPr>
          <w:sz w:val="22"/>
          <w:szCs w:val="22"/>
        </w:rPr>
      </w:pPr>
      <w:r w:rsidRPr="00BF68F6">
        <w:rPr>
          <w:sz w:val="22"/>
          <w:szCs w:val="22"/>
        </w:rPr>
        <w:t>Interruptores de la serie Cisco Nexus 7000</w:t>
      </w:r>
    </w:p>
    <w:p w:rsidR="00BF68F6" w:rsidRPr="00BF68F6" w:rsidRDefault="00BF68F6" w:rsidP="00BF68F6">
      <w:pPr>
        <w:pStyle w:val="Sinespaciado"/>
        <w:numPr>
          <w:ilvl w:val="0"/>
          <w:numId w:val="6"/>
        </w:numPr>
        <w:rPr>
          <w:sz w:val="22"/>
          <w:szCs w:val="22"/>
        </w:rPr>
      </w:pPr>
      <w:r w:rsidRPr="00BF68F6">
        <w:rPr>
          <w:sz w:val="22"/>
          <w:szCs w:val="22"/>
        </w:rPr>
        <w:t>Optimizado para los servicios GE 10/40/100</w:t>
      </w:r>
      <w:r w:rsidRPr="00BF68F6">
        <w:t xml:space="preserve"> </w:t>
      </w:r>
    </w:p>
    <w:p w:rsidR="00BF68F6" w:rsidRPr="00BF68F6" w:rsidRDefault="00BF68F6" w:rsidP="00BF68F6">
      <w:pPr>
        <w:pStyle w:val="Sinespaciado"/>
        <w:numPr>
          <w:ilvl w:val="0"/>
          <w:numId w:val="6"/>
        </w:numPr>
        <w:rPr>
          <w:sz w:val="22"/>
          <w:szCs w:val="22"/>
        </w:rPr>
      </w:pPr>
      <w:r w:rsidRPr="00BF68F6">
        <w:rPr>
          <w:sz w:val="22"/>
          <w:szCs w:val="22"/>
        </w:rPr>
        <w:t>Hasta 768 puertos nativos de 10 Gbps, 384 puertos de 40 Gbps o 192 puertos de 100 Gbps</w:t>
      </w:r>
    </w:p>
    <w:p w:rsidR="00BF68F6" w:rsidRPr="00BF68F6" w:rsidRDefault="00BF68F6" w:rsidP="00BF68F6">
      <w:pPr>
        <w:pStyle w:val="Sinespaciado"/>
        <w:numPr>
          <w:ilvl w:val="0"/>
          <w:numId w:val="6"/>
        </w:numPr>
        <w:rPr>
          <w:sz w:val="22"/>
          <w:szCs w:val="22"/>
        </w:rPr>
      </w:pPr>
      <w:r w:rsidRPr="00BF68F6">
        <w:rPr>
          <w:sz w:val="22"/>
          <w:szCs w:val="22"/>
        </w:rPr>
        <w:t>Hardware, funciones de software y administración integradas para soportar entornos de tiempo cero</w:t>
      </w:r>
    </w:p>
    <w:p w:rsidR="00BF68F6" w:rsidRPr="00BF68F6" w:rsidRDefault="00BF68F6" w:rsidP="00BF68F6">
      <w:pPr>
        <w:pStyle w:val="Sinespaciado"/>
        <w:numPr>
          <w:ilvl w:val="0"/>
          <w:numId w:val="6"/>
        </w:numPr>
        <w:rPr>
          <w:sz w:val="22"/>
          <w:szCs w:val="22"/>
        </w:rPr>
      </w:pPr>
      <w:r w:rsidRPr="00BF68F6">
        <w:rPr>
          <w:sz w:val="22"/>
          <w:szCs w:val="22"/>
        </w:rPr>
        <w:t>Hasta 83 Tbp</w:t>
      </w:r>
      <w:r w:rsidR="0077426D">
        <w:rPr>
          <w:sz w:val="22"/>
          <w:szCs w:val="22"/>
        </w:rPr>
        <w:t>s</w:t>
      </w:r>
      <w:r w:rsidRPr="00BF68F6">
        <w:rPr>
          <w:sz w:val="22"/>
          <w:szCs w:val="22"/>
        </w:rPr>
        <w:t xml:space="preserve"> de capacidad total de conmutación</w:t>
      </w:r>
    </w:p>
    <w:p w:rsidR="009944B3" w:rsidRDefault="00BF68F6" w:rsidP="00BF68F6">
      <w:pPr>
        <w:pStyle w:val="Sinespaciado"/>
        <w:numPr>
          <w:ilvl w:val="0"/>
          <w:numId w:val="6"/>
        </w:numPr>
        <w:rPr>
          <w:sz w:val="22"/>
          <w:szCs w:val="22"/>
        </w:rPr>
      </w:pPr>
      <w:r w:rsidRPr="00BF68F6">
        <w:rPr>
          <w:sz w:val="22"/>
          <w:szCs w:val="22"/>
        </w:rPr>
        <w:t>Soporta ADN y SD-Access</w:t>
      </w:r>
    </w:p>
    <w:p w:rsidR="00AB546C" w:rsidRDefault="00AB546C" w:rsidP="009944B3">
      <w:pPr>
        <w:pStyle w:val="Sinespaciado"/>
        <w:rPr>
          <w:sz w:val="22"/>
          <w:szCs w:val="22"/>
        </w:rPr>
      </w:pPr>
    </w:p>
    <w:p w:rsidR="00AB546C" w:rsidRDefault="00AB546C" w:rsidP="009944B3">
      <w:pPr>
        <w:pStyle w:val="Sinespaciado"/>
        <w:rPr>
          <w:sz w:val="22"/>
          <w:szCs w:val="22"/>
        </w:rPr>
      </w:pPr>
    </w:p>
    <w:p w:rsidR="00A55207" w:rsidRDefault="00A55207" w:rsidP="009944B3">
      <w:pPr>
        <w:pStyle w:val="Sinespaciado"/>
        <w:rPr>
          <w:sz w:val="22"/>
          <w:szCs w:val="22"/>
        </w:rPr>
      </w:pPr>
    </w:p>
    <w:p w:rsidR="00AB546C" w:rsidRDefault="00AB546C" w:rsidP="009944B3">
      <w:pPr>
        <w:pStyle w:val="Sinespaciado"/>
        <w:rPr>
          <w:sz w:val="22"/>
          <w:szCs w:val="22"/>
        </w:rPr>
      </w:pPr>
    </w:p>
    <w:p w:rsidR="00DD5190" w:rsidRDefault="00DD5190" w:rsidP="009944B3">
      <w:pPr>
        <w:pStyle w:val="Sinespaciado"/>
        <w:rPr>
          <w:sz w:val="22"/>
          <w:szCs w:val="22"/>
        </w:rPr>
      </w:pPr>
    </w:p>
    <w:p w:rsidR="00DD5190" w:rsidRDefault="00DD5190" w:rsidP="009944B3">
      <w:pPr>
        <w:pStyle w:val="Sinespaciado"/>
        <w:rPr>
          <w:sz w:val="22"/>
          <w:szCs w:val="22"/>
        </w:rPr>
      </w:pPr>
    </w:p>
    <w:p w:rsidR="00DD5190" w:rsidRDefault="00DD5190" w:rsidP="009944B3">
      <w:pPr>
        <w:pStyle w:val="Sinespaciado"/>
        <w:rPr>
          <w:sz w:val="22"/>
          <w:szCs w:val="22"/>
        </w:rPr>
      </w:pPr>
    </w:p>
    <w:p w:rsidR="00AB0EB8" w:rsidRDefault="00AB0EB8" w:rsidP="009944B3">
      <w:pPr>
        <w:pStyle w:val="Sinespaciado"/>
        <w:rPr>
          <w:sz w:val="22"/>
          <w:szCs w:val="22"/>
        </w:rPr>
      </w:pPr>
    </w:p>
    <w:p w:rsidR="00AB546C" w:rsidRDefault="00AB546C" w:rsidP="009944B3">
      <w:pPr>
        <w:pStyle w:val="Sinespaciado"/>
        <w:rPr>
          <w:sz w:val="22"/>
          <w:szCs w:val="22"/>
        </w:rPr>
      </w:pPr>
      <w:bookmarkStart w:id="4" w:name="_GoBack"/>
      <w:bookmarkEnd w:id="4"/>
      <w:r>
        <w:rPr>
          <w:sz w:val="22"/>
          <w:szCs w:val="22"/>
        </w:rPr>
        <w:lastRenderedPageBreak/>
        <w:t>(HP)</w:t>
      </w:r>
    </w:p>
    <w:p w:rsidR="003A1DE3" w:rsidRPr="003A1DE3" w:rsidRDefault="003A1DE3" w:rsidP="003A1DE3">
      <w:pPr>
        <w:pStyle w:val="Sinespaciado"/>
        <w:rPr>
          <w:sz w:val="22"/>
          <w:szCs w:val="22"/>
        </w:rPr>
      </w:pPr>
      <w:r w:rsidRPr="003A1DE3">
        <w:rPr>
          <w:sz w:val="22"/>
          <w:szCs w:val="22"/>
        </w:rPr>
        <w:t>Conmutadores Aruba de la serie 8400</w:t>
      </w:r>
    </w:p>
    <w:p w:rsidR="00AB546C" w:rsidRDefault="003A1DE3" w:rsidP="003A1DE3">
      <w:pPr>
        <w:pStyle w:val="Sinespaciado"/>
        <w:numPr>
          <w:ilvl w:val="0"/>
          <w:numId w:val="4"/>
        </w:numPr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F79800F" wp14:editId="2332A13C">
            <wp:simplePos x="0" y="0"/>
            <wp:positionH relativeFrom="column">
              <wp:posOffset>4189730</wp:posOffset>
            </wp:positionH>
            <wp:positionV relativeFrom="paragraph">
              <wp:posOffset>6985</wp:posOffset>
            </wp:positionV>
            <wp:extent cx="2336800" cy="1752600"/>
            <wp:effectExtent l="0" t="0" r="0" b="0"/>
            <wp:wrapTight wrapText="bothSides">
              <wp:wrapPolygon edited="0">
                <wp:start x="7043" y="1174"/>
                <wp:lineTo x="1585" y="1643"/>
                <wp:lineTo x="880" y="2113"/>
                <wp:lineTo x="1057" y="12913"/>
                <wp:lineTo x="7220" y="19722"/>
                <wp:lineTo x="9157" y="19722"/>
                <wp:lineTo x="9685" y="19252"/>
                <wp:lineTo x="19546" y="16904"/>
                <wp:lineTo x="20074" y="5400"/>
                <wp:lineTo x="20954" y="4226"/>
                <wp:lineTo x="20074" y="2817"/>
                <wp:lineTo x="11798" y="1174"/>
                <wp:lineTo x="7043" y="1174"/>
              </wp:wrapPolygon>
            </wp:wrapTight>
            <wp:docPr id="13" name="Imagen 13" descr="Conmutadores Aruba de la serie 8400 Right 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mutadores Aruba de la serie 8400 Right fac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DE3">
        <w:rPr>
          <w:sz w:val="22"/>
          <w:szCs w:val="22"/>
        </w:rPr>
        <w:t>(8) ranuras de módulo de E/S</w:t>
      </w:r>
    </w:p>
    <w:p w:rsidR="003A1DE3" w:rsidRDefault="003A1DE3" w:rsidP="003A1DE3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3A1DE3">
        <w:rPr>
          <w:sz w:val="22"/>
          <w:szCs w:val="22"/>
        </w:rPr>
        <w:t>Admite un máximo de 256 puertos de 10 GbE (SFP/SFP+) o 64 puertos de 40 GbE (QSFP+) o 48 puertos de 40/100 GbE (QSFP28) o una combinación</w:t>
      </w:r>
      <w:r>
        <w:rPr>
          <w:sz w:val="22"/>
          <w:szCs w:val="22"/>
        </w:rPr>
        <w:t>.</w:t>
      </w:r>
    </w:p>
    <w:p w:rsidR="003A1DE3" w:rsidRDefault="003A1DE3" w:rsidP="003A1DE3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Switching 19,2 Tbps</w:t>
      </w:r>
    </w:p>
    <w:p w:rsidR="003A1DE3" w:rsidRDefault="003A1DE3" w:rsidP="003A1DE3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Velocidad de 8,6 Bbps</w:t>
      </w:r>
    </w:p>
    <w:p w:rsidR="003A1DE3" w:rsidRDefault="003A1DE3" w:rsidP="003A1DE3">
      <w:r w:rsidRPr="003A1DE3">
        <w:rPr>
          <w:sz w:val="22"/>
          <w:szCs w:val="22"/>
        </w:rPr>
        <w:t>Gestión fuera de banda (serie RS-232C), Gestor SNMP, Telnet, interfaz de terminal (serie RS-232C), interfaz módem, MIB Ethernet IEEE 802.3, MIB de interfaz Ethernet</w:t>
      </w:r>
      <w:r w:rsidRPr="003A1DE3">
        <w:t xml:space="preserve"> </w:t>
      </w:r>
    </w:p>
    <w:p w:rsidR="00BF68F6" w:rsidRDefault="00BF68F6" w:rsidP="003A1DE3"/>
    <w:p w:rsidR="00BF68F6" w:rsidRDefault="00BF68F6" w:rsidP="003A1DE3"/>
    <w:p w:rsidR="00BF68F6" w:rsidRDefault="00BF68F6" w:rsidP="003A1DE3">
      <w:r>
        <w:rPr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656C14A6" wp14:editId="7E61155E">
            <wp:simplePos x="0" y="0"/>
            <wp:positionH relativeFrom="page">
              <wp:posOffset>3255644</wp:posOffset>
            </wp:positionH>
            <wp:positionV relativeFrom="paragraph">
              <wp:posOffset>85725</wp:posOffset>
            </wp:positionV>
            <wp:extent cx="4295775" cy="1830705"/>
            <wp:effectExtent l="0" t="0" r="9525" b="0"/>
            <wp:wrapTight wrapText="bothSides">
              <wp:wrapPolygon edited="0">
                <wp:start x="0" y="0"/>
                <wp:lineTo x="0" y="21353"/>
                <wp:lineTo x="21552" y="21353"/>
                <wp:lineTo x="21552" y="0"/>
                <wp:lineTo x="0" y="0"/>
              </wp:wrapPolygon>
            </wp:wrapTight>
            <wp:docPr id="14" name="Imagen 14" descr="http://www.juniper.net/assets/img/products/image-library/ex-series/ex9204/ex9204-left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niper.net/assets/img/products/image-library/ex-series/ex9204/ex9204-left-hig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(JUNIPER)</w:t>
      </w:r>
    </w:p>
    <w:p w:rsidR="00BF68F6" w:rsidRDefault="00BF68F6" w:rsidP="003A1DE3">
      <w:pPr>
        <w:rPr>
          <w:sz w:val="22"/>
          <w:szCs w:val="22"/>
        </w:rPr>
      </w:pPr>
      <w:r>
        <w:rPr>
          <w:sz w:val="22"/>
          <w:szCs w:val="22"/>
        </w:rPr>
        <w:t xml:space="preserve">Juniper </w:t>
      </w:r>
      <w:r w:rsidRPr="00BF68F6">
        <w:rPr>
          <w:sz w:val="22"/>
          <w:szCs w:val="22"/>
        </w:rPr>
        <w:t>EX9200</w:t>
      </w:r>
    </w:p>
    <w:p w:rsidR="00BF68F6" w:rsidRPr="00BF68F6" w:rsidRDefault="00BF68F6" w:rsidP="004E2EA5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F68F6">
        <w:rPr>
          <w:sz w:val="22"/>
          <w:szCs w:val="22"/>
        </w:rPr>
        <w:t>240</w:t>
      </w:r>
      <w:r>
        <w:rPr>
          <w:sz w:val="22"/>
          <w:szCs w:val="22"/>
        </w:rPr>
        <w:t xml:space="preserve"> </w:t>
      </w:r>
      <w:r w:rsidRPr="00BF68F6">
        <w:rPr>
          <w:sz w:val="22"/>
          <w:szCs w:val="22"/>
        </w:rPr>
        <w:t>Gbps por ranura</w:t>
      </w:r>
    </w:p>
    <w:p w:rsidR="00BF68F6" w:rsidRPr="00BF68F6" w:rsidRDefault="00BF68F6" w:rsidP="000E0B7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F68F6">
        <w:rPr>
          <w:sz w:val="22"/>
          <w:szCs w:val="22"/>
        </w:rPr>
        <w:t>13,2 Tbps por chasis</w:t>
      </w:r>
    </w:p>
    <w:p w:rsidR="00BF68F6" w:rsidRPr="00BF68F6" w:rsidRDefault="00BF68F6" w:rsidP="0079674D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F68F6">
        <w:rPr>
          <w:sz w:val="22"/>
          <w:szCs w:val="22"/>
        </w:rPr>
        <w:t>48</w:t>
      </w:r>
      <w:r>
        <w:rPr>
          <w:sz w:val="22"/>
          <w:szCs w:val="22"/>
        </w:rPr>
        <w:t xml:space="preserve"> </w:t>
      </w:r>
      <w:r w:rsidRPr="00BF68F6">
        <w:rPr>
          <w:sz w:val="22"/>
          <w:szCs w:val="22"/>
        </w:rPr>
        <w:t>40GbE</w:t>
      </w:r>
    </w:p>
    <w:p w:rsidR="00BF68F6" w:rsidRDefault="00BF68F6" w:rsidP="00C339B5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F68F6">
        <w:rPr>
          <w:sz w:val="22"/>
          <w:szCs w:val="22"/>
        </w:rPr>
        <w:t>1 millón</w:t>
      </w:r>
      <w:r>
        <w:rPr>
          <w:sz w:val="22"/>
          <w:szCs w:val="22"/>
        </w:rPr>
        <w:t xml:space="preserve"> </w:t>
      </w:r>
      <w:r w:rsidRPr="00BF68F6">
        <w:rPr>
          <w:sz w:val="22"/>
          <w:szCs w:val="22"/>
        </w:rPr>
        <w:t>Direcciones MAC</w:t>
      </w:r>
    </w:p>
    <w:p w:rsidR="00BF68F6" w:rsidRDefault="00BF68F6" w:rsidP="00BF68F6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Pr="00BF68F6">
        <w:rPr>
          <w:sz w:val="22"/>
          <w:szCs w:val="22"/>
        </w:rPr>
        <w:t>uertos 1GbE, 10GbE, 40GbE y 100GbE</w:t>
      </w:r>
    </w:p>
    <w:p w:rsidR="00BF68F6" w:rsidRDefault="00BF68F6" w:rsidP="00BF68F6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BF68F6">
        <w:rPr>
          <w:sz w:val="22"/>
          <w:szCs w:val="22"/>
        </w:rPr>
        <w:t>ontrol de acceso a la red (NAC)</w:t>
      </w:r>
    </w:p>
    <w:p w:rsidR="00BF68F6" w:rsidRDefault="00BF68F6" w:rsidP="00964850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BF68F6">
        <w:rPr>
          <w:sz w:val="22"/>
          <w:szCs w:val="22"/>
        </w:rPr>
        <w:t>Seguridad de capa de enlace estándar</w:t>
      </w:r>
      <w:r>
        <w:rPr>
          <w:sz w:val="22"/>
          <w:szCs w:val="22"/>
        </w:rPr>
        <w:t xml:space="preserve"> </w:t>
      </w:r>
      <w:r w:rsidRPr="00BF68F6">
        <w:rPr>
          <w:sz w:val="22"/>
          <w:szCs w:val="22"/>
        </w:rPr>
        <w:t>IEEE 802.11AE MACsec con encriptación AES-128 bits</w:t>
      </w:r>
    </w:p>
    <w:p w:rsidR="00BF68F6" w:rsidRDefault="00BF68F6" w:rsidP="00BF68F6">
      <w:pPr>
        <w:rPr>
          <w:sz w:val="22"/>
          <w:szCs w:val="22"/>
        </w:rPr>
      </w:pPr>
    </w:p>
    <w:p w:rsidR="00BF68F6" w:rsidRDefault="00BF68F6" w:rsidP="002D1AB9">
      <w:pPr>
        <w:pStyle w:val="Ttulo2"/>
      </w:pPr>
      <w:r>
        <w:t>Switches capa Distribución.</w:t>
      </w:r>
    </w:p>
    <w:p w:rsidR="00BF68F6" w:rsidRDefault="00BF68F6" w:rsidP="00BF68F6">
      <w:pPr>
        <w:pStyle w:val="Sinespaciado"/>
        <w:rPr>
          <w:sz w:val="22"/>
          <w:szCs w:val="22"/>
        </w:rPr>
      </w:pPr>
    </w:p>
    <w:p w:rsidR="00BF68F6" w:rsidRDefault="00BF68F6" w:rsidP="00BF68F6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3B166149" wp14:editId="649F061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787650" cy="1570355"/>
            <wp:effectExtent l="0" t="0" r="0" b="0"/>
            <wp:wrapSquare wrapText="bothSides"/>
            <wp:docPr id="12" name="Imagen 12" descr="KN60217-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60217-600x4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8F6" w:rsidRDefault="00BF68F6" w:rsidP="00BF68F6">
      <w:pPr>
        <w:pStyle w:val="Sinespaciado"/>
        <w:rPr>
          <w:sz w:val="22"/>
          <w:szCs w:val="22"/>
        </w:rPr>
      </w:pPr>
      <w:r>
        <w:rPr>
          <w:sz w:val="22"/>
          <w:szCs w:val="22"/>
        </w:rPr>
        <w:t>(CISCO)</w:t>
      </w:r>
    </w:p>
    <w:p w:rsidR="00BF68F6" w:rsidRPr="00AB546C" w:rsidRDefault="00BF68F6" w:rsidP="00BF68F6">
      <w:pPr>
        <w:pStyle w:val="Sinespaciado"/>
        <w:rPr>
          <w:sz w:val="22"/>
          <w:szCs w:val="22"/>
          <w:lang w:val="es-MX"/>
        </w:rPr>
      </w:pPr>
      <w:r w:rsidRPr="00AB546C">
        <w:rPr>
          <w:sz w:val="22"/>
          <w:szCs w:val="22"/>
          <w:lang w:val="es-MX"/>
        </w:rPr>
        <w:t>Nexus 7700</w:t>
      </w:r>
    </w:p>
    <w:p w:rsidR="00BF68F6" w:rsidRPr="00AB546C" w:rsidRDefault="00BF68F6" w:rsidP="00BF68F6">
      <w:pPr>
        <w:pStyle w:val="Sinespaciado"/>
        <w:numPr>
          <w:ilvl w:val="0"/>
          <w:numId w:val="3"/>
        </w:numPr>
        <w:rPr>
          <w:sz w:val="22"/>
          <w:szCs w:val="22"/>
          <w:lang w:val="es-MX"/>
        </w:rPr>
      </w:pPr>
      <w:r w:rsidRPr="00AB546C">
        <w:rPr>
          <w:sz w:val="22"/>
          <w:szCs w:val="22"/>
          <w:lang w:val="es-MX"/>
        </w:rPr>
        <w:t>6, 10 y 18 ranuras</w:t>
      </w:r>
    </w:p>
    <w:p w:rsidR="00BF68F6" w:rsidRPr="00AB546C" w:rsidRDefault="00BF68F6" w:rsidP="00BF68F6">
      <w:pPr>
        <w:pStyle w:val="Sinespaciado"/>
        <w:numPr>
          <w:ilvl w:val="0"/>
          <w:numId w:val="3"/>
        </w:numPr>
        <w:rPr>
          <w:sz w:val="22"/>
          <w:szCs w:val="22"/>
          <w:lang w:val="es-MX"/>
        </w:rPr>
      </w:pPr>
      <w:r w:rsidRPr="00AB546C">
        <w:rPr>
          <w:sz w:val="22"/>
          <w:szCs w:val="22"/>
          <w:lang w:val="es-MX"/>
        </w:rPr>
        <w:t>1.3 Tbps de ancho de banda por ranura</w:t>
      </w:r>
      <w:r w:rsidRPr="00AB546C">
        <w:t xml:space="preserve"> </w:t>
      </w:r>
    </w:p>
    <w:p w:rsidR="00BF68F6" w:rsidRPr="00AB546C" w:rsidRDefault="00BF68F6" w:rsidP="00BF68F6">
      <w:pPr>
        <w:pStyle w:val="Sinespaciado"/>
        <w:numPr>
          <w:ilvl w:val="0"/>
          <w:numId w:val="3"/>
        </w:numPr>
        <w:rPr>
          <w:sz w:val="22"/>
          <w:szCs w:val="22"/>
          <w:lang w:val="es-MX"/>
        </w:rPr>
      </w:pPr>
      <w:r w:rsidRPr="00AB546C">
        <w:rPr>
          <w:sz w:val="22"/>
          <w:szCs w:val="22"/>
          <w:lang w:val="es-MX"/>
        </w:rPr>
        <w:t>Hasta 348 40 puertos GE y 192 100 puertos GE</w:t>
      </w:r>
    </w:p>
    <w:p w:rsidR="00BF68F6" w:rsidRPr="00AB546C" w:rsidRDefault="00BF68F6" w:rsidP="00BF68F6">
      <w:pPr>
        <w:pStyle w:val="Sinespaciado"/>
        <w:numPr>
          <w:ilvl w:val="0"/>
          <w:numId w:val="3"/>
        </w:numPr>
        <w:rPr>
          <w:sz w:val="22"/>
          <w:szCs w:val="22"/>
          <w:lang w:val="es-MX"/>
        </w:rPr>
      </w:pPr>
      <w:r w:rsidRPr="00AB546C">
        <w:rPr>
          <w:sz w:val="22"/>
          <w:szCs w:val="22"/>
          <w:lang w:val="es-MX"/>
        </w:rPr>
        <w:t>Supervisores redundantes</w:t>
      </w:r>
    </w:p>
    <w:p w:rsidR="00BF68F6" w:rsidRDefault="00BF68F6" w:rsidP="00BF68F6">
      <w:pPr>
        <w:rPr>
          <w:sz w:val="22"/>
          <w:szCs w:val="22"/>
        </w:rPr>
      </w:pPr>
    </w:p>
    <w:p w:rsidR="00A55207" w:rsidRDefault="00A55207" w:rsidP="00BF68F6">
      <w:pPr>
        <w:rPr>
          <w:sz w:val="22"/>
          <w:szCs w:val="22"/>
        </w:rPr>
      </w:pPr>
    </w:p>
    <w:p w:rsidR="00A55207" w:rsidRDefault="00A55207" w:rsidP="00BF68F6">
      <w:pPr>
        <w:rPr>
          <w:sz w:val="22"/>
          <w:szCs w:val="22"/>
        </w:rPr>
      </w:pPr>
    </w:p>
    <w:p w:rsidR="00A55207" w:rsidRDefault="00A55207" w:rsidP="00BF68F6">
      <w:pPr>
        <w:rPr>
          <w:sz w:val="22"/>
          <w:szCs w:val="22"/>
        </w:rPr>
      </w:pPr>
    </w:p>
    <w:p w:rsidR="00FE70A7" w:rsidRDefault="00FE70A7" w:rsidP="00BF68F6">
      <w:pPr>
        <w:rPr>
          <w:sz w:val="22"/>
          <w:szCs w:val="22"/>
        </w:rPr>
      </w:pPr>
      <w:r>
        <w:rPr>
          <w:sz w:val="22"/>
          <w:szCs w:val="22"/>
        </w:rPr>
        <w:t>(HP)</w:t>
      </w:r>
    </w:p>
    <w:p w:rsidR="00A55207" w:rsidRDefault="00A55207" w:rsidP="00BF68F6">
      <w:pPr>
        <w:rPr>
          <w:sz w:val="22"/>
          <w:szCs w:val="22"/>
        </w:rPr>
      </w:pPr>
      <w:r w:rsidRPr="00A55207">
        <w:rPr>
          <w:sz w:val="22"/>
          <w:szCs w:val="22"/>
        </w:rPr>
        <w:t xml:space="preserve">GE Arista 7020R </w:t>
      </w:r>
    </w:p>
    <w:p w:rsidR="00A55207" w:rsidRPr="00A55207" w:rsidRDefault="00A55207" w:rsidP="00A55207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019CA6FA" wp14:editId="71BE7752">
            <wp:simplePos x="0" y="0"/>
            <wp:positionH relativeFrom="column">
              <wp:posOffset>4046855</wp:posOffset>
            </wp:positionH>
            <wp:positionV relativeFrom="paragraph">
              <wp:posOffset>8890</wp:posOffset>
            </wp:positionV>
            <wp:extent cx="2527300" cy="1895475"/>
            <wp:effectExtent l="0" t="0" r="6350" b="0"/>
            <wp:wrapThrough wrapText="bothSides">
              <wp:wrapPolygon edited="0">
                <wp:start x="2117" y="5861"/>
                <wp:lineTo x="651" y="9769"/>
                <wp:lineTo x="0" y="11940"/>
                <wp:lineTo x="0" y="15196"/>
                <wp:lineTo x="163" y="15630"/>
                <wp:lineTo x="21329" y="15630"/>
                <wp:lineTo x="21491" y="15196"/>
                <wp:lineTo x="21491" y="11723"/>
                <wp:lineTo x="19863" y="5861"/>
                <wp:lineTo x="2117" y="5861"/>
              </wp:wrapPolygon>
            </wp:wrapThrough>
            <wp:docPr id="16" name="Imagen 16" descr="Conmutadores Gigabit Ethernet Arista 7020R para centros de datos Center 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mutadores Gigabit Ethernet Arista 7020R para centros de datos Center fac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207">
        <w:rPr>
          <w:sz w:val="22"/>
          <w:szCs w:val="22"/>
        </w:rPr>
        <w:t>Puertos RJ45 de 100/1000 MB de alta densidad para conectividad económica de servidor de alta densidad.</w:t>
      </w:r>
    </w:p>
    <w:p w:rsidR="00A55207" w:rsidRPr="00A55207" w:rsidRDefault="00A55207" w:rsidP="00A55207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55207">
        <w:rPr>
          <w:sz w:val="22"/>
          <w:szCs w:val="22"/>
        </w:rPr>
        <w:t>Gran memoria de búfer de paquetes de 3 GB y memoria de sistema de 8 GB.</w:t>
      </w:r>
    </w:p>
    <w:p w:rsidR="00A55207" w:rsidRDefault="00A55207" w:rsidP="00A55207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55207">
        <w:rPr>
          <w:sz w:val="22"/>
          <w:szCs w:val="22"/>
        </w:rPr>
        <w:t>216 Gbps de rendimiento con velocidades de reenvío de hasta 162 Mbps.</w:t>
      </w:r>
    </w:p>
    <w:p w:rsidR="00A55207" w:rsidRDefault="00A55207" w:rsidP="00A55207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55207">
        <w:rPr>
          <w:sz w:val="22"/>
          <w:szCs w:val="22"/>
        </w:rPr>
        <w:t>Ofrece 48 puertos de enlace 100/1000 MB RJ45 y 6 enlaces ascendentes SFP/SPF+ de 1/10 GbE para entornos de conectividad de servidor de alta densidad.</w:t>
      </w:r>
    </w:p>
    <w:p w:rsidR="00A55207" w:rsidRPr="00FA4DCD" w:rsidRDefault="00A55207" w:rsidP="00A55207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55207">
        <w:rPr>
          <w:sz w:val="22"/>
          <w:szCs w:val="22"/>
        </w:rPr>
        <w:t>Es compatible con una combinación flexible de baja latencia y búferes profundos en formatos compactos para obtener un rendimiento constante y fiable de las aplicaciones.</w:t>
      </w:r>
      <w:r w:rsidRPr="00A55207">
        <w:t xml:space="preserve"> </w:t>
      </w:r>
    </w:p>
    <w:p w:rsidR="00FA4DCD" w:rsidRDefault="00FA4DCD" w:rsidP="00FA4DCD">
      <w:pPr>
        <w:rPr>
          <w:sz w:val="22"/>
          <w:szCs w:val="22"/>
        </w:rPr>
      </w:pPr>
    </w:p>
    <w:p w:rsidR="00FA4DCD" w:rsidRDefault="00FA4DCD" w:rsidP="00FA4DCD">
      <w:pPr>
        <w:rPr>
          <w:sz w:val="22"/>
          <w:szCs w:val="22"/>
        </w:rPr>
      </w:pPr>
      <w:r>
        <w:rPr>
          <w:sz w:val="22"/>
          <w:szCs w:val="22"/>
        </w:rPr>
        <w:br/>
        <w:t>(JUNIPER)</w:t>
      </w:r>
    </w:p>
    <w:p w:rsidR="00456D57" w:rsidRPr="00456D57" w:rsidRDefault="00456D57" w:rsidP="00456D57">
      <w:pPr>
        <w:rPr>
          <w:sz w:val="22"/>
          <w:szCs w:val="22"/>
        </w:rPr>
      </w:pPr>
      <w:r w:rsidRPr="00456D57">
        <w:rPr>
          <w:sz w:val="22"/>
          <w:szCs w:val="22"/>
        </w:rPr>
        <w:t xml:space="preserve">EX4550 </w:t>
      </w:r>
    </w:p>
    <w:p w:rsidR="00456D57" w:rsidRPr="00456D57" w:rsidRDefault="00456D57" w:rsidP="006A7E1E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5BA9FB0" wp14:editId="238D0FF6">
            <wp:simplePos x="0" y="0"/>
            <wp:positionH relativeFrom="column">
              <wp:posOffset>3357245</wp:posOffset>
            </wp:positionH>
            <wp:positionV relativeFrom="paragraph">
              <wp:posOffset>124460</wp:posOffset>
            </wp:positionV>
            <wp:extent cx="307340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421" y="20853"/>
                <wp:lineTo x="21421" y="0"/>
                <wp:lineTo x="0" y="0"/>
              </wp:wrapPolygon>
            </wp:wrapThrough>
            <wp:docPr id="56" name="Imagen 56" descr="http://www.juniper.net/assets/img/products/image-library/ex-series/ex4550/ex4550-left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uniper.net/assets/img/products/image-library/ex-series/ex4550/ex4550-left-hig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D57">
        <w:rPr>
          <w:sz w:val="22"/>
          <w:szCs w:val="22"/>
        </w:rPr>
        <w:t>48</w:t>
      </w:r>
      <w:r>
        <w:rPr>
          <w:sz w:val="22"/>
          <w:szCs w:val="22"/>
        </w:rPr>
        <w:t xml:space="preserve"> puertos de </w:t>
      </w:r>
      <w:r w:rsidRPr="00456D57">
        <w:rPr>
          <w:sz w:val="22"/>
          <w:szCs w:val="22"/>
        </w:rPr>
        <w:t>10GbE</w:t>
      </w:r>
    </w:p>
    <w:p w:rsidR="00456D57" w:rsidRPr="00456D57" w:rsidRDefault="00456D57" w:rsidP="009E54D9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456D57">
        <w:rPr>
          <w:sz w:val="22"/>
          <w:szCs w:val="22"/>
        </w:rPr>
        <w:t>256 Capacidad de Gbps</w:t>
      </w:r>
    </w:p>
    <w:p w:rsidR="00456D57" w:rsidRPr="00456D57" w:rsidRDefault="00456D57" w:rsidP="00456D57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456D57">
        <w:rPr>
          <w:sz w:val="22"/>
          <w:szCs w:val="22"/>
        </w:rPr>
        <w:t>714</w:t>
      </w:r>
      <w:r>
        <w:rPr>
          <w:sz w:val="22"/>
          <w:szCs w:val="22"/>
        </w:rPr>
        <w:t xml:space="preserve"> </w:t>
      </w:r>
      <w:r w:rsidRPr="00456D57">
        <w:rPr>
          <w:sz w:val="22"/>
          <w:szCs w:val="22"/>
        </w:rPr>
        <w:t>Mpps</w:t>
      </w:r>
    </w:p>
    <w:p w:rsidR="00456D57" w:rsidRDefault="00456D57" w:rsidP="00456D57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456D57">
        <w:rPr>
          <w:sz w:val="22"/>
          <w:szCs w:val="22"/>
        </w:rPr>
        <w:t>Chasis Virtual</w:t>
      </w:r>
    </w:p>
    <w:p w:rsidR="00456D57" w:rsidRDefault="00456D57" w:rsidP="00456D57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Pr="00456D57">
        <w:rPr>
          <w:sz w:val="22"/>
          <w:szCs w:val="22"/>
        </w:rPr>
        <w:t>elocidad de cable a altas densidades de puerto 1GbE, 10GbE y 40GbE simplifica</w:t>
      </w:r>
      <w:r>
        <w:rPr>
          <w:sz w:val="22"/>
          <w:szCs w:val="22"/>
        </w:rPr>
        <w:t>.</w:t>
      </w:r>
    </w:p>
    <w:p w:rsidR="00456D57" w:rsidRDefault="00456D57" w:rsidP="00456D57">
      <w:pPr>
        <w:rPr>
          <w:sz w:val="22"/>
          <w:szCs w:val="22"/>
        </w:rPr>
      </w:pPr>
    </w:p>
    <w:p w:rsidR="00456D57" w:rsidRDefault="00456D57" w:rsidP="00456D57">
      <w:pPr>
        <w:rPr>
          <w:sz w:val="22"/>
          <w:szCs w:val="22"/>
        </w:rPr>
      </w:pPr>
    </w:p>
    <w:p w:rsidR="00456D57" w:rsidRDefault="00456D57" w:rsidP="002D1AB9">
      <w:pPr>
        <w:pStyle w:val="Ttulo2"/>
      </w:pPr>
      <w:r>
        <w:t>Switches capa Acesso.</w:t>
      </w:r>
    </w:p>
    <w:p w:rsidR="00456D57" w:rsidRDefault="00456D57" w:rsidP="00456D57">
      <w:pPr>
        <w:rPr>
          <w:sz w:val="22"/>
          <w:szCs w:val="22"/>
        </w:rPr>
      </w:pPr>
      <w:r>
        <w:rPr>
          <w:sz w:val="22"/>
          <w:szCs w:val="22"/>
        </w:rPr>
        <w:t>(CISCO)</w:t>
      </w:r>
    </w:p>
    <w:p w:rsidR="00315C38" w:rsidRPr="00315C38" w:rsidRDefault="00315C38" w:rsidP="00315C38">
      <w:pPr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64BB322E" wp14:editId="7C80FAFB">
            <wp:simplePos x="0" y="0"/>
            <wp:positionH relativeFrom="column">
              <wp:posOffset>3565525</wp:posOffset>
            </wp:positionH>
            <wp:positionV relativeFrom="paragraph">
              <wp:posOffset>88900</wp:posOffset>
            </wp:positionV>
            <wp:extent cx="2807970" cy="1104265"/>
            <wp:effectExtent l="0" t="0" r="0" b="635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57" name="Imagen 57" descr="Descripción: ../Downloads/KS15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ción: ../Downloads/KS158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C38">
        <w:rPr>
          <w:sz w:val="22"/>
          <w:szCs w:val="22"/>
        </w:rPr>
        <w:t>Interrupt</w:t>
      </w:r>
      <w:r>
        <w:rPr>
          <w:sz w:val="22"/>
          <w:szCs w:val="22"/>
        </w:rPr>
        <w:t>ores Multigigabit de 24 puertos</w:t>
      </w:r>
    </w:p>
    <w:p w:rsidR="00315C38" w:rsidRPr="00315C38" w:rsidRDefault="00315C38" w:rsidP="00315C38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315C38">
        <w:rPr>
          <w:sz w:val="22"/>
          <w:szCs w:val="22"/>
        </w:rPr>
        <w:t>24 puertos de 1G / 2.5G / 5G / 10G</w:t>
      </w:r>
    </w:p>
    <w:p w:rsidR="00315C38" w:rsidRPr="00315C38" w:rsidRDefault="00315C38" w:rsidP="00315C38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315C38">
        <w:rPr>
          <w:sz w:val="22"/>
          <w:szCs w:val="22"/>
        </w:rPr>
        <w:t>Multigigabit Ethernet, 1G SFP, 10G SFP +</w:t>
      </w:r>
    </w:p>
    <w:p w:rsidR="00315C38" w:rsidRPr="00315C38" w:rsidRDefault="00315C38" w:rsidP="00315C38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315C38">
        <w:rPr>
          <w:sz w:val="22"/>
          <w:szCs w:val="22"/>
        </w:rPr>
        <w:t>Hasta 192 puertos de PoE, PoE +, 60W Cisco UPOE</w:t>
      </w:r>
      <w:r w:rsidRPr="00315C38">
        <w:t xml:space="preserve"> </w:t>
      </w:r>
    </w:p>
    <w:p w:rsidR="00456D57" w:rsidRDefault="00315C38" w:rsidP="00315C38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315C38">
        <w:rPr>
          <w:sz w:val="22"/>
          <w:szCs w:val="22"/>
        </w:rPr>
        <w:t>SD-Access, Cisco StackWise, contenedores</w:t>
      </w:r>
    </w:p>
    <w:p w:rsidR="00315C38" w:rsidRDefault="00315C38" w:rsidP="00315C38">
      <w:pPr>
        <w:rPr>
          <w:sz w:val="22"/>
          <w:szCs w:val="22"/>
        </w:rPr>
      </w:pPr>
    </w:p>
    <w:p w:rsidR="00315C38" w:rsidRDefault="00315C38" w:rsidP="00315C38">
      <w:pPr>
        <w:rPr>
          <w:sz w:val="22"/>
          <w:szCs w:val="22"/>
        </w:rPr>
      </w:pPr>
    </w:p>
    <w:p w:rsidR="00315C38" w:rsidRDefault="00315C38" w:rsidP="00315C38">
      <w:pPr>
        <w:rPr>
          <w:sz w:val="22"/>
          <w:szCs w:val="22"/>
        </w:rPr>
      </w:pPr>
    </w:p>
    <w:p w:rsidR="00315C38" w:rsidRDefault="00315C38" w:rsidP="00315C38">
      <w:pPr>
        <w:rPr>
          <w:sz w:val="22"/>
          <w:szCs w:val="22"/>
        </w:rPr>
      </w:pPr>
    </w:p>
    <w:p w:rsidR="00315C38" w:rsidRDefault="00315C38" w:rsidP="00315C38">
      <w:pPr>
        <w:rPr>
          <w:sz w:val="22"/>
          <w:szCs w:val="22"/>
        </w:rPr>
      </w:pPr>
    </w:p>
    <w:p w:rsidR="00315C38" w:rsidRDefault="00315C38" w:rsidP="00315C38">
      <w:pPr>
        <w:rPr>
          <w:sz w:val="22"/>
          <w:szCs w:val="22"/>
        </w:rPr>
      </w:pPr>
      <w:r>
        <w:rPr>
          <w:sz w:val="22"/>
          <w:szCs w:val="22"/>
        </w:rPr>
        <w:t>(HP)</w:t>
      </w:r>
    </w:p>
    <w:p w:rsidR="00315C38" w:rsidRDefault="00315C38" w:rsidP="00315C38">
      <w:pPr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8480" behindDoc="1" locked="0" layoutInCell="1" allowOverlap="1" wp14:anchorId="4A2AD2B2" wp14:editId="67E1C7F6">
            <wp:simplePos x="0" y="0"/>
            <wp:positionH relativeFrom="margin">
              <wp:posOffset>3830955</wp:posOffset>
            </wp:positionH>
            <wp:positionV relativeFrom="paragraph">
              <wp:posOffset>13335</wp:posOffset>
            </wp:positionV>
            <wp:extent cx="2730500" cy="2047875"/>
            <wp:effectExtent l="0" t="0" r="0" b="0"/>
            <wp:wrapSquare wrapText="bothSides"/>
            <wp:docPr id="58" name="Imagen 58" descr="Serie de switches HPE Altoline 6941 Center 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rie de switches HPE Altoline 6941 Center fac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A7">
        <w:rPr>
          <w:sz w:val="22"/>
          <w:szCs w:val="22"/>
        </w:rPr>
        <w:t>HPE Altoline 6941</w:t>
      </w:r>
    </w:p>
    <w:p w:rsidR="00315C38" w:rsidRPr="00315C38" w:rsidRDefault="00315C38" w:rsidP="00315C3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15C38">
        <w:rPr>
          <w:sz w:val="22"/>
          <w:szCs w:val="22"/>
        </w:rPr>
        <w:t>Alta densidad de puertos 40GbE y baja latencia para aplicaciones exigentes.</w:t>
      </w:r>
    </w:p>
    <w:p w:rsidR="00315C38" w:rsidRPr="00315C38" w:rsidRDefault="00315C38" w:rsidP="00315C3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15C38">
        <w:rPr>
          <w:sz w:val="22"/>
          <w:szCs w:val="22"/>
        </w:rPr>
        <w:t>Cargador de inicio ONIE para brindar varios SO de red y fácil instalación.</w:t>
      </w:r>
    </w:p>
    <w:p w:rsidR="00315C38" w:rsidRPr="00315C38" w:rsidRDefault="00315C38" w:rsidP="00315C3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15C38">
        <w:rPr>
          <w:sz w:val="22"/>
          <w:szCs w:val="22"/>
        </w:rPr>
        <w:t>Solución desglosada y de redes abiertas de Intel x86 para elección del cliente</w:t>
      </w:r>
    </w:p>
    <w:p w:rsidR="00315C38" w:rsidRPr="00315C38" w:rsidRDefault="00315C38" w:rsidP="00315C3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15C38">
        <w:rPr>
          <w:sz w:val="22"/>
          <w:szCs w:val="22"/>
        </w:rPr>
        <w:t>VXLAN para tener soluciones eficientes de superposición de virtualización de redes.</w:t>
      </w:r>
    </w:p>
    <w:p w:rsidR="00315C38" w:rsidRPr="00315C38" w:rsidRDefault="00315C38" w:rsidP="00315C3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15C38">
        <w:rPr>
          <w:sz w:val="22"/>
          <w:szCs w:val="22"/>
        </w:rPr>
        <w:t>Ventiladores y fuentes de alimentación redundantes de 40 GbE para despliegues de centro de datos.</w:t>
      </w:r>
    </w:p>
    <w:p w:rsidR="00315C38" w:rsidRDefault="00315C38" w:rsidP="00315C38">
      <w:pPr>
        <w:rPr>
          <w:sz w:val="22"/>
          <w:szCs w:val="22"/>
        </w:rPr>
      </w:pPr>
    </w:p>
    <w:p w:rsidR="00315C38" w:rsidRDefault="00315C38" w:rsidP="00315C38">
      <w:pPr>
        <w:rPr>
          <w:sz w:val="22"/>
          <w:szCs w:val="22"/>
        </w:rPr>
      </w:pPr>
      <w:r>
        <w:rPr>
          <w:sz w:val="22"/>
          <w:szCs w:val="22"/>
        </w:rPr>
        <w:t>(JUNIPER)</w:t>
      </w:r>
    </w:p>
    <w:p w:rsidR="002D1AB9" w:rsidRPr="002D1AB9" w:rsidRDefault="002D1AB9" w:rsidP="002D1AB9">
      <w:pPr>
        <w:rPr>
          <w:sz w:val="22"/>
          <w:szCs w:val="22"/>
        </w:rPr>
      </w:pPr>
      <w:r w:rsidRPr="002D1AB9">
        <w:rPr>
          <w:sz w:val="22"/>
          <w:szCs w:val="22"/>
        </w:rPr>
        <w:t>EX2200</w:t>
      </w:r>
    </w:p>
    <w:p w:rsidR="002D1AB9" w:rsidRPr="002D1AB9" w:rsidRDefault="002D1AB9" w:rsidP="00AF2723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2D1AB9">
        <w:rPr>
          <w:sz w:val="22"/>
          <w:szCs w:val="22"/>
        </w:rPr>
        <w:t>52 1GbE</w:t>
      </w:r>
    </w:p>
    <w:p w:rsidR="002D1AB9" w:rsidRPr="002D1AB9" w:rsidRDefault="002D1AB9" w:rsidP="00141B1C">
      <w:pPr>
        <w:pStyle w:val="Prrafodelista"/>
        <w:numPr>
          <w:ilvl w:val="0"/>
          <w:numId w:val="11"/>
        </w:numPr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7DA97223" wp14:editId="688CB2BB">
            <wp:simplePos x="0" y="0"/>
            <wp:positionH relativeFrom="margin">
              <wp:posOffset>3915410</wp:posOffset>
            </wp:positionH>
            <wp:positionV relativeFrom="paragraph">
              <wp:posOffset>12065</wp:posOffset>
            </wp:positionV>
            <wp:extent cx="2477135" cy="645795"/>
            <wp:effectExtent l="0" t="0" r="0" b="1905"/>
            <wp:wrapThrough wrapText="bothSides">
              <wp:wrapPolygon edited="0">
                <wp:start x="0" y="0"/>
                <wp:lineTo x="0" y="21027"/>
                <wp:lineTo x="21428" y="21027"/>
                <wp:lineTo x="21428" y="0"/>
                <wp:lineTo x="0" y="0"/>
              </wp:wrapPolygon>
            </wp:wrapThrough>
            <wp:docPr id="60" name="Imagen 60" descr="http://www.juniper.net/assets/img/products/image-library/ex-series/ex2200-24poe/ex2200-24poe-right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juniper.net/assets/img/products/image-library/ex-series/ex2200-24poe/ex2200-24poe-right-hig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AB9">
        <w:rPr>
          <w:sz w:val="22"/>
          <w:szCs w:val="22"/>
        </w:rPr>
        <w:t>8 QoS Colas / Puerto</w:t>
      </w:r>
    </w:p>
    <w:p w:rsidR="00315C38" w:rsidRDefault="002D1AB9" w:rsidP="002D1AB9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2D1AB9">
        <w:rPr>
          <w:sz w:val="22"/>
          <w:szCs w:val="22"/>
        </w:rPr>
        <w:t>Chasis Virtual</w:t>
      </w:r>
    </w:p>
    <w:p w:rsidR="002D1AB9" w:rsidRDefault="002D1AB9" w:rsidP="002D1AB9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2D1AB9">
        <w:rPr>
          <w:sz w:val="22"/>
          <w:szCs w:val="22"/>
        </w:rPr>
        <w:t>velocidad de cable a altas densidades de puerto 1GbE, 10GbE y 40GbE simplifica</w:t>
      </w:r>
    </w:p>
    <w:p w:rsidR="002D1AB9" w:rsidRDefault="002D1AB9" w:rsidP="002D1AB9">
      <w:pPr>
        <w:rPr>
          <w:sz w:val="22"/>
          <w:szCs w:val="22"/>
        </w:rPr>
      </w:pPr>
    </w:p>
    <w:p w:rsidR="002D1AB9" w:rsidRPr="00580A53" w:rsidRDefault="00FE70A7" w:rsidP="002D1AB9">
      <w:pPr>
        <w:pStyle w:val="Ttulo2"/>
        <w:jc w:val="left"/>
        <w:rPr>
          <w:sz w:val="24"/>
          <w:szCs w:val="24"/>
        </w:rPr>
      </w:pPr>
      <w:r>
        <w:rPr>
          <w:caps w:val="0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700405</wp:posOffset>
                </wp:positionV>
                <wp:extent cx="2295525" cy="2209800"/>
                <wp:effectExtent l="0" t="0" r="9525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0A7" w:rsidRDefault="00FE70A7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 el caso del núcleo ambos ciscos irán conectados al juniper debido a la seguridad que integra este switch.</w:t>
                            </w:r>
                          </w:p>
                          <w:p w:rsidR="00FE70A7" w:rsidRDefault="00FE70A7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En el caso de la distribución las dos aristas irán conectados al nexus debido a la súper redundancia que este tiene.</w:t>
                            </w:r>
                          </w:p>
                          <w:p w:rsidR="00FE70A7" w:rsidRDefault="00FE70A7"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 el caso de acceso utilizare solo los hp debido a que solo será para comunicar y estos me resultan geniales.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300.15pt;margin-top:55.15pt;width:180.75pt;height:1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" fillcolor="white [3201]" stroked="f" strokeweight=".5pt">
                <v:textbox>
                  <w:txbxContent>
                    <w:p w:rsidR="00FE70A7" w:rsidRDefault="00FE70A7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En el caso del núcleo ambos ciscos irán conectados al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s-MX"/>
                        </w:rPr>
                        <w:t>juniper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debido a la seguridad que integra este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s-MX"/>
                        </w:rPr>
                        <w:t>switch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:rsidR="00FE70A7" w:rsidRDefault="00FE70A7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En el caso de la distribución las dos aristas irán conectados al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s-MX"/>
                        </w:rPr>
                        <w:t>nexus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debido a la súper redundancia que este tiene.</w:t>
                      </w:r>
                    </w:p>
                    <w:p w:rsidR="00FE70A7" w:rsidRDefault="00FE70A7">
                      <w:r>
                        <w:rPr>
                          <w:sz w:val="22"/>
                          <w:szCs w:val="22"/>
                          <w:lang w:val="es-MX"/>
                        </w:rPr>
                        <w:t>En el caso de acceso utilizare solo los hp debido a que solo será para comunicar y estos me resultan geniales.</w:t>
                      </w:r>
                    </w:p>
                  </w:txbxContent>
                </v:textbox>
              </v:shape>
            </w:pict>
          </mc:Fallback>
        </mc:AlternateContent>
      </w:r>
      <w:r w:rsidR="002D1AB9">
        <w:rPr>
          <w:caps w:val="0"/>
          <w:sz w:val="24"/>
          <w:szCs w:val="24"/>
        </w:rPr>
        <w:t>Red Perfecta</w:t>
      </w:r>
    </w:p>
    <w:sdt>
      <w:sdtPr>
        <w:rPr>
          <w:sz w:val="22"/>
          <w:szCs w:val="22"/>
        </w:rPr>
        <w:alias w:val="Su nombre:"/>
        <w:tag w:val="Su nombre:"/>
        <w:id w:val="2039770778"/>
        <w:placeholder>
          <w:docPart w:val="FF546B5BB4574A0A8107BC3D769149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2D1AB9" w:rsidRDefault="002D1AB9" w:rsidP="002D1AB9">
          <w:pPr>
            <w:rPr>
              <w:sz w:val="22"/>
              <w:szCs w:val="22"/>
            </w:rPr>
          </w:pPr>
          <w:r>
            <w:rPr>
              <w:sz w:val="22"/>
              <w:szCs w:val="22"/>
              <w:lang w:val="es-MX"/>
            </w:rPr>
            <w:t>Para mí como red perfecta seria la siguiente.</w:t>
          </w:r>
        </w:p>
      </w:sdtContent>
    </w:sdt>
    <w:p w:rsidR="002D1AB9" w:rsidRDefault="002D1AB9" w:rsidP="002D1AB9">
      <w:pPr>
        <w:rPr>
          <w:sz w:val="22"/>
          <w:szCs w:val="22"/>
        </w:rPr>
      </w:pPr>
      <w:r>
        <w:rPr>
          <w:sz w:val="22"/>
          <w:szCs w:val="22"/>
        </w:rPr>
        <w:t>Núcleo</w:t>
      </w:r>
    </w:p>
    <w:p w:rsidR="002D1AB9" w:rsidRDefault="002D1AB9" w:rsidP="002D1AB9">
      <w:pPr>
        <w:pStyle w:val="Prrafode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r w:rsidRPr="00BF68F6">
        <w:rPr>
          <w:sz w:val="22"/>
          <w:szCs w:val="22"/>
        </w:rPr>
        <w:t>Cisco Nexus 7000</w:t>
      </w:r>
    </w:p>
    <w:p w:rsidR="002D1AB9" w:rsidRDefault="002D1AB9" w:rsidP="002D1AB9">
      <w:pPr>
        <w:pStyle w:val="Prrafode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2D1AB9">
        <w:rPr>
          <w:sz w:val="22"/>
          <w:szCs w:val="22"/>
        </w:rPr>
        <w:t>Juniper EX9200</w:t>
      </w:r>
    </w:p>
    <w:p w:rsidR="002D1AB9" w:rsidRDefault="002D1AB9" w:rsidP="002D1AB9">
      <w:pPr>
        <w:rPr>
          <w:sz w:val="22"/>
          <w:szCs w:val="22"/>
        </w:rPr>
      </w:pPr>
      <w:r>
        <w:rPr>
          <w:sz w:val="22"/>
          <w:szCs w:val="22"/>
        </w:rPr>
        <w:t>Distribución</w:t>
      </w:r>
    </w:p>
    <w:p w:rsidR="002D1AB9" w:rsidRDefault="00FE70A7" w:rsidP="00FE70A7">
      <w:pPr>
        <w:pStyle w:val="Prrafode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r w:rsidRPr="00FE70A7">
        <w:rPr>
          <w:sz w:val="22"/>
          <w:szCs w:val="22"/>
        </w:rPr>
        <w:t>GE Arista 7020R</w:t>
      </w:r>
    </w:p>
    <w:p w:rsidR="00FE70A7" w:rsidRDefault="00FE70A7" w:rsidP="00FE70A7">
      <w:pPr>
        <w:pStyle w:val="Prrafode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FE70A7">
        <w:rPr>
          <w:sz w:val="22"/>
          <w:szCs w:val="22"/>
        </w:rPr>
        <w:t>Nexus 7700</w:t>
      </w:r>
    </w:p>
    <w:p w:rsidR="00FE70A7" w:rsidRDefault="00FE70A7" w:rsidP="00FE70A7">
      <w:pPr>
        <w:rPr>
          <w:sz w:val="22"/>
          <w:szCs w:val="22"/>
        </w:rPr>
      </w:pPr>
      <w:r>
        <w:rPr>
          <w:sz w:val="22"/>
          <w:szCs w:val="22"/>
        </w:rPr>
        <w:t>Acceso</w:t>
      </w:r>
    </w:p>
    <w:p w:rsidR="00FE70A7" w:rsidRPr="00FE70A7" w:rsidRDefault="00FE70A7" w:rsidP="00FE70A7">
      <w:pPr>
        <w:pStyle w:val="Prrafodelista"/>
        <w:numPr>
          <w:ilvl w:val="0"/>
          <w:numId w:val="14"/>
        </w:numPr>
        <w:rPr>
          <w:sz w:val="22"/>
          <w:szCs w:val="22"/>
        </w:rPr>
      </w:pPr>
      <w:r w:rsidRPr="00FE70A7">
        <w:rPr>
          <w:sz w:val="22"/>
          <w:szCs w:val="22"/>
        </w:rPr>
        <w:t>HPE Altoline 6941</w:t>
      </w:r>
      <w:r>
        <w:rPr>
          <w:sz w:val="22"/>
          <w:szCs w:val="22"/>
        </w:rPr>
        <w:t xml:space="preserve"> (cantidad dependiendo de necesidad) </w:t>
      </w:r>
    </w:p>
    <w:sectPr w:rsidR="00FE70A7" w:rsidRPr="00FE70A7" w:rsidSect="00174F2B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B97" w:rsidRDefault="00461B97" w:rsidP="005E79E1">
      <w:pPr>
        <w:spacing w:after="0" w:line="240" w:lineRule="auto"/>
      </w:pPr>
      <w:r>
        <w:separator/>
      </w:r>
    </w:p>
  </w:endnote>
  <w:endnote w:type="continuationSeparator" w:id="0">
    <w:p w:rsidR="00461B97" w:rsidRDefault="00461B97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EBE" w:rsidRDefault="00C31EBE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B0EB8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3AD87C3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EBE" w:rsidRDefault="00C31EBE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CB2633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B97" w:rsidRDefault="00461B97" w:rsidP="005E79E1">
      <w:pPr>
        <w:spacing w:after="0" w:line="240" w:lineRule="auto"/>
      </w:pPr>
      <w:r>
        <w:separator/>
      </w:r>
    </w:p>
  </w:footnote>
  <w:footnote w:type="continuationSeparator" w:id="0">
    <w:p w:rsidR="00461B97" w:rsidRDefault="00461B97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EBE" w:rsidRDefault="00C31EBE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258112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EBE" w:rsidRDefault="00C31EBE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09B3A8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2AA"/>
    <w:multiLevelType w:val="hybridMultilevel"/>
    <w:tmpl w:val="85E8B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530F"/>
    <w:multiLevelType w:val="hybridMultilevel"/>
    <w:tmpl w:val="621C3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ADF"/>
    <w:multiLevelType w:val="hybridMultilevel"/>
    <w:tmpl w:val="8E3AD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53BD"/>
    <w:multiLevelType w:val="hybridMultilevel"/>
    <w:tmpl w:val="78C6D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C37"/>
    <w:multiLevelType w:val="hybridMultilevel"/>
    <w:tmpl w:val="2F74D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E7E2C"/>
    <w:multiLevelType w:val="hybridMultilevel"/>
    <w:tmpl w:val="80ACE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80E4E"/>
    <w:multiLevelType w:val="hybridMultilevel"/>
    <w:tmpl w:val="D730E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628A4"/>
    <w:multiLevelType w:val="hybridMultilevel"/>
    <w:tmpl w:val="1DE40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83E48"/>
    <w:multiLevelType w:val="multilevel"/>
    <w:tmpl w:val="0DE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663F92"/>
    <w:multiLevelType w:val="hybridMultilevel"/>
    <w:tmpl w:val="2836F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D2D3A"/>
    <w:multiLevelType w:val="hybridMultilevel"/>
    <w:tmpl w:val="A3602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37B88"/>
    <w:multiLevelType w:val="hybridMultilevel"/>
    <w:tmpl w:val="C1D80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53201"/>
    <w:multiLevelType w:val="hybridMultilevel"/>
    <w:tmpl w:val="1C184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D3729"/>
    <w:multiLevelType w:val="hybridMultilevel"/>
    <w:tmpl w:val="E3AAA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BE"/>
    <w:rsid w:val="00065295"/>
    <w:rsid w:val="00087030"/>
    <w:rsid w:val="00174F2B"/>
    <w:rsid w:val="001A183F"/>
    <w:rsid w:val="00253B9D"/>
    <w:rsid w:val="00293B83"/>
    <w:rsid w:val="002A4640"/>
    <w:rsid w:val="002B444C"/>
    <w:rsid w:val="002D1AB9"/>
    <w:rsid w:val="00315C38"/>
    <w:rsid w:val="0038539E"/>
    <w:rsid w:val="003A1DE3"/>
    <w:rsid w:val="003E0B7A"/>
    <w:rsid w:val="004242EC"/>
    <w:rsid w:val="004416AD"/>
    <w:rsid w:val="00456D57"/>
    <w:rsid w:val="00461B97"/>
    <w:rsid w:val="004E4B02"/>
    <w:rsid w:val="004E67EB"/>
    <w:rsid w:val="00580A53"/>
    <w:rsid w:val="005E79E1"/>
    <w:rsid w:val="006A3CE7"/>
    <w:rsid w:val="0070673F"/>
    <w:rsid w:val="0077426D"/>
    <w:rsid w:val="008872C5"/>
    <w:rsid w:val="008A188A"/>
    <w:rsid w:val="009944B3"/>
    <w:rsid w:val="00A55207"/>
    <w:rsid w:val="00A56D1A"/>
    <w:rsid w:val="00AB0EB8"/>
    <w:rsid w:val="00AB546C"/>
    <w:rsid w:val="00BC2A58"/>
    <w:rsid w:val="00BF68F6"/>
    <w:rsid w:val="00C01967"/>
    <w:rsid w:val="00C31EBE"/>
    <w:rsid w:val="00D7335E"/>
    <w:rsid w:val="00DD5190"/>
    <w:rsid w:val="00E22177"/>
    <w:rsid w:val="00E62D09"/>
    <w:rsid w:val="00ED349C"/>
    <w:rsid w:val="00F2556B"/>
    <w:rsid w:val="00F31E8E"/>
    <w:rsid w:val="00FA4DCD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55623"/>
  <w15:chartTrackingRefBased/>
  <w15:docId w15:val="{900F26AC-E58A-4DB1-AFA2-960494E7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AB9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paragraph" w:styleId="Prrafodelista">
    <w:name w:val="List Paragraph"/>
    <w:basedOn w:val="Normal"/>
    <w:uiPriority w:val="34"/>
    <w:unhideWhenUsed/>
    <w:qFormat/>
    <w:rsid w:val="003A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Plantilla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D6AB2A638F42F193EA57A768C1B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2495B-9CD8-40DA-8EBA-044308369185}"/>
      </w:docPartPr>
      <w:docPartBody>
        <w:p w:rsidR="008378E7" w:rsidRDefault="008378E7" w:rsidP="008378E7">
          <w:pPr>
            <w:pStyle w:val="D1D6AB2A638F42F193EA57A768C1BE80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8E0C669BAE11422A96DD78A606E5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5542-A6C5-4065-AD35-6A3110942EBF}"/>
      </w:docPartPr>
      <w:docPartBody>
        <w:p w:rsidR="002418C4" w:rsidRDefault="008378E7" w:rsidP="008378E7">
          <w:pPr>
            <w:pStyle w:val="8E0C669BAE11422A96DD78A606E52038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FF546B5BB4574A0A8107BC3D76914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962C6-BD3E-4A4E-9602-2CCF0F025846}"/>
      </w:docPartPr>
      <w:docPartBody>
        <w:p w:rsidR="002418C4" w:rsidRDefault="008378E7" w:rsidP="008378E7">
          <w:pPr>
            <w:pStyle w:val="FF546B5BB4574A0A8107BC3D769149A1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E7"/>
    <w:rsid w:val="002418C4"/>
    <w:rsid w:val="00650D35"/>
    <w:rsid w:val="0083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12C687F2F240ECBB09CF00A1C834DE">
    <w:name w:val="CA12C687F2F240ECBB09CF00A1C834DE"/>
  </w:style>
  <w:style w:type="paragraph" w:customStyle="1" w:styleId="95E1396192334FC980E31319ECAF7D34">
    <w:name w:val="95E1396192334FC980E31319ECAF7D34"/>
  </w:style>
  <w:style w:type="paragraph" w:customStyle="1" w:styleId="A93F224806134FD7A717932FC6EC88B0">
    <w:name w:val="A93F224806134FD7A717932FC6EC88B0"/>
  </w:style>
  <w:style w:type="paragraph" w:customStyle="1" w:styleId="699F8AF7F3EF41598AA66C1E8A95231A">
    <w:name w:val="699F8AF7F3EF41598AA66C1E8A95231A"/>
  </w:style>
  <w:style w:type="paragraph" w:customStyle="1" w:styleId="05B912F76A9E464BA331A53FD8AF7007">
    <w:name w:val="05B912F76A9E464BA331A53FD8AF7007"/>
  </w:style>
  <w:style w:type="paragraph" w:customStyle="1" w:styleId="5D3593FFFC194EA6840F62AC4D9D3D40">
    <w:name w:val="5D3593FFFC194EA6840F62AC4D9D3D40"/>
  </w:style>
  <w:style w:type="paragraph" w:customStyle="1" w:styleId="95FBF890D9B24F63A6DAD03C5262EDF0">
    <w:name w:val="95FBF890D9B24F63A6DAD03C5262EDF0"/>
  </w:style>
  <w:style w:type="paragraph" w:customStyle="1" w:styleId="CEE4705F0444485EA5A33594D464D80A">
    <w:name w:val="CEE4705F0444485EA5A33594D464D80A"/>
  </w:style>
  <w:style w:type="paragraph" w:customStyle="1" w:styleId="FA51692659384316B2880BC460B10B2C">
    <w:name w:val="FA51692659384316B2880BC460B10B2C"/>
  </w:style>
  <w:style w:type="paragraph" w:customStyle="1" w:styleId="D8D46BCE08E64A4F8DE565BE3D1CA71B">
    <w:name w:val="D8D46BCE08E64A4F8DE565BE3D1CA71B"/>
  </w:style>
  <w:style w:type="paragraph" w:customStyle="1" w:styleId="41DD4A1858A14A1882A2677434B812B1">
    <w:name w:val="41DD4A1858A14A1882A2677434B812B1"/>
  </w:style>
  <w:style w:type="paragraph" w:customStyle="1" w:styleId="4B8D373BAF374FFC95DD3AB8290D9972">
    <w:name w:val="4B8D373BAF374FFC95DD3AB8290D9972"/>
    <w:rsid w:val="008378E7"/>
  </w:style>
  <w:style w:type="paragraph" w:customStyle="1" w:styleId="1C773EDBB87B4F39B9B74DB066E000AC">
    <w:name w:val="1C773EDBB87B4F39B9B74DB066E000AC"/>
    <w:rsid w:val="008378E7"/>
  </w:style>
  <w:style w:type="paragraph" w:customStyle="1" w:styleId="5EFCD03C3F0345C4A7D3D6E27448D965">
    <w:name w:val="5EFCD03C3F0345C4A7D3D6E27448D965"/>
    <w:rsid w:val="008378E7"/>
  </w:style>
  <w:style w:type="paragraph" w:customStyle="1" w:styleId="430E89BC4E7F469BA17F8EF38F7A7F18">
    <w:name w:val="430E89BC4E7F469BA17F8EF38F7A7F18"/>
    <w:rsid w:val="008378E7"/>
  </w:style>
  <w:style w:type="paragraph" w:customStyle="1" w:styleId="2F7033BEF4144628B9BDEDC4EFF087B8">
    <w:name w:val="2F7033BEF4144628B9BDEDC4EFF087B8"/>
    <w:rsid w:val="008378E7"/>
  </w:style>
  <w:style w:type="paragraph" w:customStyle="1" w:styleId="56BD75CEF94E404AB523BAF541AB08A6">
    <w:name w:val="56BD75CEF94E404AB523BAF541AB08A6"/>
    <w:rsid w:val="008378E7"/>
  </w:style>
  <w:style w:type="paragraph" w:customStyle="1" w:styleId="5AEF72DA8BE24AB69C3D7D46AB994ABB">
    <w:name w:val="5AEF72DA8BE24AB69C3D7D46AB994ABB"/>
    <w:rsid w:val="008378E7"/>
  </w:style>
  <w:style w:type="paragraph" w:customStyle="1" w:styleId="1B50F28E0A454220916948F39C7A1696">
    <w:name w:val="1B50F28E0A454220916948F39C7A1696"/>
    <w:rsid w:val="008378E7"/>
  </w:style>
  <w:style w:type="paragraph" w:customStyle="1" w:styleId="6F007F225CD944A1850ADBD1927759F7">
    <w:name w:val="6F007F225CD944A1850ADBD1927759F7"/>
    <w:rsid w:val="008378E7"/>
  </w:style>
  <w:style w:type="paragraph" w:customStyle="1" w:styleId="AD1E5446A88E4235BE4E7D64BDD1BB72">
    <w:name w:val="AD1E5446A88E4235BE4E7D64BDD1BB72"/>
    <w:rsid w:val="008378E7"/>
  </w:style>
  <w:style w:type="paragraph" w:customStyle="1" w:styleId="532006A034F640FB98723742F5F76373">
    <w:name w:val="532006A034F640FB98723742F5F76373"/>
    <w:rsid w:val="008378E7"/>
  </w:style>
  <w:style w:type="paragraph" w:customStyle="1" w:styleId="514AFC13754D45D99C758C554CC28C7D">
    <w:name w:val="514AFC13754D45D99C758C554CC28C7D"/>
    <w:rsid w:val="008378E7"/>
  </w:style>
  <w:style w:type="paragraph" w:customStyle="1" w:styleId="CD7F5833E2BC4798A68A7EAA668A5A84">
    <w:name w:val="CD7F5833E2BC4798A68A7EAA668A5A84"/>
    <w:rsid w:val="008378E7"/>
  </w:style>
  <w:style w:type="paragraph" w:customStyle="1" w:styleId="B3C8C8F8408143BCAA3F22F32539156C">
    <w:name w:val="B3C8C8F8408143BCAA3F22F32539156C"/>
    <w:rsid w:val="008378E7"/>
  </w:style>
  <w:style w:type="paragraph" w:customStyle="1" w:styleId="9E74A91BF9054F84B07B3CCDDD0852EE">
    <w:name w:val="9E74A91BF9054F84B07B3CCDDD0852EE"/>
    <w:rsid w:val="008378E7"/>
  </w:style>
  <w:style w:type="paragraph" w:customStyle="1" w:styleId="7C10457A05BC471EAD057983799509E2">
    <w:name w:val="7C10457A05BC471EAD057983799509E2"/>
    <w:rsid w:val="008378E7"/>
  </w:style>
  <w:style w:type="paragraph" w:customStyle="1" w:styleId="3342EA05678B4EB69E42D47D3F815ACD">
    <w:name w:val="3342EA05678B4EB69E42D47D3F815ACD"/>
    <w:rsid w:val="008378E7"/>
  </w:style>
  <w:style w:type="paragraph" w:customStyle="1" w:styleId="5EE094FC713F4A23A8C55DBBFAADC349">
    <w:name w:val="5EE094FC713F4A23A8C55DBBFAADC349"/>
    <w:rsid w:val="008378E7"/>
  </w:style>
  <w:style w:type="paragraph" w:customStyle="1" w:styleId="3A659E7D09B6429CABDA0F30FFA224F7">
    <w:name w:val="3A659E7D09B6429CABDA0F30FFA224F7"/>
    <w:rsid w:val="008378E7"/>
  </w:style>
  <w:style w:type="paragraph" w:customStyle="1" w:styleId="DE6A24D6341B4355BB4023EC9A8CF982">
    <w:name w:val="DE6A24D6341B4355BB4023EC9A8CF982"/>
    <w:rsid w:val="008378E7"/>
  </w:style>
  <w:style w:type="paragraph" w:customStyle="1" w:styleId="902EDDCCBD07485FA1E44EBA7F4722D9">
    <w:name w:val="902EDDCCBD07485FA1E44EBA7F4722D9"/>
    <w:rsid w:val="008378E7"/>
  </w:style>
  <w:style w:type="paragraph" w:customStyle="1" w:styleId="94397A798371410E8FFDCD2B8E416470">
    <w:name w:val="94397A798371410E8FFDCD2B8E416470"/>
    <w:rsid w:val="008378E7"/>
  </w:style>
  <w:style w:type="paragraph" w:customStyle="1" w:styleId="2978522264814D5E9AC87182FB7A1E38">
    <w:name w:val="2978522264814D5E9AC87182FB7A1E38"/>
    <w:rsid w:val="008378E7"/>
  </w:style>
  <w:style w:type="paragraph" w:customStyle="1" w:styleId="EFCD63D4FAC24FC88ABA8847EE3275EE">
    <w:name w:val="EFCD63D4FAC24FC88ABA8847EE3275EE"/>
    <w:rsid w:val="008378E7"/>
  </w:style>
  <w:style w:type="paragraph" w:customStyle="1" w:styleId="BFB6AD8A152247C5945674EFC5709431">
    <w:name w:val="BFB6AD8A152247C5945674EFC5709431"/>
    <w:rsid w:val="008378E7"/>
  </w:style>
  <w:style w:type="paragraph" w:customStyle="1" w:styleId="AAA79C3A6D0C4308A4FB5F44F67B8B52">
    <w:name w:val="AAA79C3A6D0C4308A4FB5F44F67B8B52"/>
    <w:rsid w:val="008378E7"/>
  </w:style>
  <w:style w:type="paragraph" w:customStyle="1" w:styleId="D6FD5F90118D421DBC5E5FDC7169CEFE">
    <w:name w:val="D6FD5F90118D421DBC5E5FDC7169CEFE"/>
    <w:rsid w:val="008378E7"/>
  </w:style>
  <w:style w:type="paragraph" w:customStyle="1" w:styleId="D1D6AB2A638F42F193EA57A768C1BE80">
    <w:name w:val="D1D6AB2A638F42F193EA57A768C1BE80"/>
    <w:rsid w:val="008378E7"/>
  </w:style>
  <w:style w:type="paragraph" w:customStyle="1" w:styleId="8E0C669BAE11422A96DD78A606E52038">
    <w:name w:val="8E0C669BAE11422A96DD78A606E52038"/>
    <w:rsid w:val="008378E7"/>
  </w:style>
  <w:style w:type="paragraph" w:customStyle="1" w:styleId="0BD696F7769145B1801E298B7410591F">
    <w:name w:val="0BD696F7769145B1801E298B7410591F"/>
    <w:rsid w:val="008378E7"/>
  </w:style>
  <w:style w:type="paragraph" w:customStyle="1" w:styleId="FF546B5BB4574A0A8107BC3D769149A1">
    <w:name w:val="FF546B5BB4574A0A8107BC3D769149A1"/>
    <w:rsid w:val="00837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1208</TotalTime>
  <Pages>1</Pages>
  <Words>620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 mí como red perfecta seria la siguiente.</dc:creator>
  <cp:keywords/>
  <dc:description/>
  <cp:lastModifiedBy>Propietario</cp:lastModifiedBy>
  <cp:revision>3</cp:revision>
  <dcterms:created xsi:type="dcterms:W3CDTF">2017-08-23T06:24:00Z</dcterms:created>
  <dcterms:modified xsi:type="dcterms:W3CDTF">2017-08-24T16:16:00Z</dcterms:modified>
</cp:coreProperties>
</file>